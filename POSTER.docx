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E8CD" w14:textId="77777777"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14:paraId="148EF4DF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6D07CCAC" w14:textId="10A9E77C" w:rsidR="0037743C" w:rsidRDefault="0037743C" w:rsidP="0037743C"/>
          <w:p w14:paraId="5F43D845" w14:textId="5A357404" w:rsidR="0037743C" w:rsidRDefault="00161A9E" w:rsidP="0037743C">
            <w:pPr>
              <w:pStyle w:val="Heading1"/>
            </w:pPr>
            <w:r>
              <w:t>TITLE</w:t>
            </w:r>
          </w:p>
          <w:p w14:paraId="48CCBD96" w14:textId="0D1C945F" w:rsidR="0037743C" w:rsidRDefault="00161A9E" w:rsidP="0037743C">
            <w:r>
              <w:t>INSERT TEXT</w:t>
            </w:r>
          </w:p>
          <w:p w14:paraId="7191FA42" w14:textId="1291F15E" w:rsidR="0037743C" w:rsidRDefault="00161A9E" w:rsidP="0037743C">
            <w:pPr>
              <w:pStyle w:val="Heading2"/>
            </w:pPr>
            <w:r>
              <w:t>ANOTHER TITLE</w:t>
            </w:r>
          </w:p>
          <w:p w14:paraId="7066F590" w14:textId="77777777" w:rsidR="0037743C" w:rsidRDefault="00161A9E" w:rsidP="0037743C">
            <w:r>
              <w:t>MORE TEXT</w:t>
            </w:r>
          </w:p>
          <w:p w14:paraId="276B3A2F" w14:textId="77777777" w:rsidR="00161A9E" w:rsidRDefault="00161A9E" w:rsidP="0037743C"/>
          <w:p w14:paraId="083A9CDB" w14:textId="38E795D1" w:rsidR="00161A9E" w:rsidRDefault="00161A9E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5DCA9DD1" w14:textId="2583799B" w:rsidR="0037743C" w:rsidRDefault="00161A9E" w:rsidP="00161A9E">
            <w:pPr>
              <w:pStyle w:val="Quote"/>
              <w:jc w:val="center"/>
            </w:pPr>
            <w:proofErr w:type="spellStart"/>
            <w:r>
              <w:t>Fid’Lin</w:t>
            </w:r>
            <w:proofErr w:type="spellEnd"/>
          </w:p>
          <w:p w14:paraId="41153FDB" w14:textId="09D9354A" w:rsidR="00075279" w:rsidRDefault="00161A9E" w:rsidP="0037743C">
            <w:r>
              <w:t>MORE TEXT WOW</w:t>
            </w:r>
          </w:p>
          <w:p w14:paraId="673F81BC" w14:textId="31BF02BF" w:rsidR="0037743C" w:rsidRDefault="00161A9E" w:rsidP="0037743C">
            <w:pPr>
              <w:pStyle w:val="Heading1"/>
            </w:pPr>
            <w:r>
              <w:t>ANOTHER TITLE</w:t>
            </w:r>
          </w:p>
          <w:p w14:paraId="0A60E696" w14:textId="3A539A78" w:rsidR="0037743C" w:rsidRDefault="00161A9E" w:rsidP="0037743C">
            <w:r>
              <w:t>TEXT</w:t>
            </w:r>
          </w:p>
        </w:tc>
        <w:tc>
          <w:tcPr>
            <w:tcW w:w="4579" w:type="dxa"/>
            <w:tcMar>
              <w:left w:w="432" w:type="dxa"/>
            </w:tcMar>
          </w:tcPr>
          <w:p w14:paraId="427AC170" w14:textId="3081D063" w:rsidR="0037743C" w:rsidRDefault="00161A9E">
            <w:pPr>
              <w:pStyle w:val="Heading2"/>
            </w:pPr>
            <w:r>
              <w:t>ANOTHER TITLE</w:t>
            </w:r>
          </w:p>
          <w:p w14:paraId="7A5BC152" w14:textId="264DA9CC" w:rsidR="0037743C" w:rsidRDefault="00161A9E">
            <w:r>
              <w:t>MORE BS</w:t>
            </w:r>
          </w:p>
          <w:p w14:paraId="2D146C9D" w14:textId="2E8FDB2C" w:rsidR="0037743C" w:rsidRDefault="00161A9E" w:rsidP="00A01D2E">
            <w:pPr>
              <w:pStyle w:val="Heading2"/>
            </w:pPr>
            <w:r>
              <w:t>ANOTHER TITLE NO ONE CARES ABOUT</w:t>
            </w:r>
          </w:p>
          <w:p w14:paraId="03978666" w14:textId="6C70ED34" w:rsidR="0037743C" w:rsidRPr="00161A9E" w:rsidRDefault="00161A9E" w:rsidP="00A01D2E">
            <w:pPr>
              <w:rPr>
                <w:color w:val="323232" w:themeColor="text2"/>
              </w:rPr>
            </w:pPr>
            <w:r>
              <w:rPr>
                <w:color w:val="323232" w:themeColor="text2"/>
              </w:rPr>
              <w:t>YOU MIGHT WANNA INSERT NEAT CAPABILITIES…</w:t>
            </w:r>
          </w:p>
          <w:p w14:paraId="49E44F25" w14:textId="2032409D" w:rsidR="0037743C" w:rsidRDefault="00161A9E" w:rsidP="00161A9E">
            <w:pPr>
              <w:pStyle w:val="ListBullet"/>
            </w:pPr>
            <w:r>
              <w:t>HERE</w:t>
            </w:r>
          </w:p>
          <w:p w14:paraId="42E593B0" w14:textId="4E51AE9B" w:rsidR="00161A9E" w:rsidRDefault="00161A9E" w:rsidP="00161A9E">
            <w:pPr>
              <w:pStyle w:val="ListBullet"/>
            </w:pPr>
            <w:r>
              <w:t>HERE</w:t>
            </w:r>
          </w:p>
          <w:p w14:paraId="2EA45D08" w14:textId="70ACC87F" w:rsidR="00161A9E" w:rsidRDefault="00161A9E" w:rsidP="00161A9E">
            <w:pPr>
              <w:pStyle w:val="ListBullet"/>
            </w:pPr>
            <w:r>
              <w:t>HERE</w:t>
            </w:r>
          </w:p>
          <w:p w14:paraId="2F949D15" w14:textId="66BC135A" w:rsidR="00161A9E" w:rsidRDefault="00161A9E" w:rsidP="00161A9E">
            <w:pPr>
              <w:pStyle w:val="ListBullet"/>
            </w:pPr>
            <w:r>
              <w:t xml:space="preserve">And </w:t>
            </w:r>
          </w:p>
          <w:p w14:paraId="583F40C1" w14:textId="085BD77E" w:rsidR="00161A9E" w:rsidRDefault="00161A9E" w:rsidP="00161A9E">
            <w:pPr>
              <w:pStyle w:val="ListBullet"/>
            </w:pPr>
            <w:r>
              <w:t>HERE</w:t>
            </w:r>
          </w:p>
          <w:p w14:paraId="56BD1EE0" w14:textId="70AC9DDB" w:rsidR="0037743C" w:rsidRDefault="00161A9E">
            <w:pPr>
              <w:pStyle w:val="Heading1"/>
            </w:pPr>
            <w:r>
              <w:t>ANOTHER TITLE</w:t>
            </w:r>
          </w:p>
          <w:p w14:paraId="34574F6E" w14:textId="1059AD4F" w:rsidR="0037743C" w:rsidRDefault="00161A9E">
            <w:pPr>
              <w:pStyle w:val="Website"/>
            </w:pPr>
            <w:r>
              <w:t>MORE SHIT TEXT</w:t>
            </w:r>
            <w:bookmarkStart w:id="0" w:name="_GoBack"/>
            <w:bookmarkEnd w:id="0"/>
          </w:p>
        </w:tc>
      </w:tr>
    </w:tbl>
    <w:p w14:paraId="4B54D48B" w14:textId="77777777"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274AB" w14:textId="77777777" w:rsidR="00883358" w:rsidRDefault="00883358" w:rsidP="0037743C">
      <w:pPr>
        <w:spacing w:after="0" w:line="240" w:lineRule="auto"/>
      </w:pPr>
      <w:r>
        <w:separator/>
      </w:r>
    </w:p>
  </w:endnote>
  <w:endnote w:type="continuationSeparator" w:id="0">
    <w:p w14:paraId="63E25CC4" w14:textId="77777777" w:rsidR="00883358" w:rsidRDefault="00883358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B0FA" w14:textId="77777777"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13A339F4" wp14:editId="77F2F691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7DD8FCD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19976" w14:textId="77777777" w:rsidR="000E2C45" w:rsidRPr="000E2C45" w:rsidRDefault="000E2C45" w:rsidP="000E2C45">
    <w:pPr>
      <w:pStyle w:val="Footer"/>
      <w:tabs>
        <w:tab w:val="left" w:pos="10513"/>
      </w:tabs>
    </w:pPr>
    <w:r>
      <w:rPr>
        <w:noProof/>
      </w:rPr>
      <mc:AlternateContent>
        <mc:Choice Requires="wps">
          <w:drawing>
            <wp:inline distT="0" distB="0" distL="0" distR="0" wp14:anchorId="3EEA09F8" wp14:editId="338D3B26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242939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</w:rPr>
      <mc:AlternateContent>
        <mc:Choice Requires="wps">
          <w:drawing>
            <wp:inline distT="0" distB="0" distL="0" distR="0" wp14:anchorId="4C22E24B" wp14:editId="715027A4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BC16892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DACD" w14:textId="77777777" w:rsidR="00883358" w:rsidRDefault="00883358" w:rsidP="0037743C">
      <w:pPr>
        <w:spacing w:after="0" w:line="240" w:lineRule="auto"/>
      </w:pPr>
      <w:r>
        <w:separator/>
      </w:r>
    </w:p>
  </w:footnote>
  <w:footnote w:type="continuationSeparator" w:id="0">
    <w:p w14:paraId="70A7EBF8" w14:textId="77777777" w:rsidR="00883358" w:rsidRDefault="00883358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6C41" w14:textId="77777777"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9E"/>
    <w:rsid w:val="00016C11"/>
    <w:rsid w:val="000425F6"/>
    <w:rsid w:val="00075279"/>
    <w:rsid w:val="000E2C45"/>
    <w:rsid w:val="00161A9E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555FE1"/>
    <w:rsid w:val="005F496D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883358"/>
    <w:rsid w:val="009775E0"/>
    <w:rsid w:val="009C3321"/>
    <w:rsid w:val="00A01D2E"/>
    <w:rsid w:val="00A92C80"/>
    <w:rsid w:val="00B31729"/>
    <w:rsid w:val="00CA1864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A36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bb\AppData\Roaming\Microsoft\Templates\Tri-fold%20brochure%20(bl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CB21E468-0086-490F-B1F5-9219724D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2019-03-13T17:29:00Z</dcterms:created>
  <dcterms:modified xsi:type="dcterms:W3CDTF">2019-03-13T17:33:00Z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